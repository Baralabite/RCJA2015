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31" w:rsidRDefault="00235DA1" w:rsidP="00E62631">
      <w:pPr>
        <w:pStyle w:val="NoSpacing"/>
        <w:rPr>
          <w:rFonts w:ascii="Roboto Slab" w:hAnsi="Roboto Slab"/>
        </w:rPr>
      </w:pPr>
      <w:r>
        <w:rPr>
          <w:rFonts w:ascii="Roboto Slab" w:hAnsi="Roboto Slab"/>
        </w:rPr>
        <w:t>To whom it may concern,</w:t>
      </w:r>
    </w:p>
    <w:p w:rsidR="00235DA1" w:rsidRDefault="00235DA1" w:rsidP="00E62631">
      <w:pPr>
        <w:pStyle w:val="NoSpacing"/>
        <w:rPr>
          <w:rFonts w:ascii="Roboto Slab" w:hAnsi="Roboto Slab"/>
        </w:rPr>
      </w:pPr>
    </w:p>
    <w:p w:rsidR="00235DA1" w:rsidRDefault="00235DA1" w:rsidP="00E62631">
      <w:pPr>
        <w:pStyle w:val="NoSpacing"/>
        <w:rPr>
          <w:rFonts w:ascii="Roboto Slab" w:hAnsi="Roboto Slab"/>
        </w:rPr>
      </w:pPr>
      <w:r>
        <w:rPr>
          <w:rFonts w:ascii="Roboto Slab" w:hAnsi="Roboto Slab"/>
        </w:rPr>
        <w:t xml:space="preserve">Due to the upload limit of 10MB on the </w:t>
      </w:r>
      <w:proofErr w:type="spellStart"/>
      <w:r>
        <w:rPr>
          <w:rFonts w:ascii="Roboto Slab" w:hAnsi="Roboto Slab"/>
        </w:rPr>
        <w:t>RoboCup</w:t>
      </w:r>
      <w:proofErr w:type="spellEnd"/>
      <w:r>
        <w:rPr>
          <w:rFonts w:ascii="Roboto Slab" w:hAnsi="Roboto Slab"/>
        </w:rPr>
        <w:t xml:space="preserve"> website for documentation (my document is 17MB) I have opted to upload it to Google Drive, where you are able to download it from.</w:t>
      </w:r>
    </w:p>
    <w:p w:rsidR="00235DA1" w:rsidRDefault="00235DA1" w:rsidP="00E62631">
      <w:pPr>
        <w:pStyle w:val="NoSpacing"/>
        <w:rPr>
          <w:rFonts w:ascii="Roboto Slab" w:hAnsi="Roboto Slab"/>
        </w:rPr>
      </w:pPr>
    </w:p>
    <w:p w:rsidR="00235DA1" w:rsidRDefault="00235DA1" w:rsidP="00E62631">
      <w:pPr>
        <w:pStyle w:val="NoSpacing"/>
        <w:rPr>
          <w:rFonts w:ascii="Roboto Slab" w:hAnsi="Roboto Slab"/>
        </w:rPr>
      </w:pPr>
      <w:r>
        <w:rPr>
          <w:rFonts w:ascii="Roboto Slab" w:hAnsi="Roboto Slab"/>
        </w:rPr>
        <w:t>The download link is here:</w:t>
      </w:r>
    </w:p>
    <w:p w:rsidR="00235DA1" w:rsidRDefault="00235DA1" w:rsidP="00E62631">
      <w:pPr>
        <w:pStyle w:val="NoSpacing"/>
        <w:rPr>
          <w:rFonts w:ascii="Roboto Slab" w:hAnsi="Roboto Slab"/>
        </w:rPr>
      </w:pPr>
    </w:p>
    <w:p w:rsidR="00235DA1" w:rsidRDefault="00235DA1" w:rsidP="00E62631">
      <w:pPr>
        <w:pStyle w:val="NoSpacing"/>
        <w:rPr>
          <w:rFonts w:ascii="Roboto Slab" w:hAnsi="Roboto Slab"/>
        </w:rPr>
      </w:pPr>
      <w:hyperlink r:id="rId7" w:history="1">
        <w:r w:rsidRPr="00725DA0">
          <w:rPr>
            <w:rStyle w:val="Hyperlink"/>
            <w:rFonts w:ascii="Roboto Slab" w:hAnsi="Roboto Slab"/>
          </w:rPr>
          <w:t>https://drive.google.com/file/d/0BwUSzZIPH0AieUg1WTZOQ19iZ2M/view?usp=sharing</w:t>
        </w:r>
      </w:hyperlink>
    </w:p>
    <w:p w:rsidR="00235DA1" w:rsidRDefault="00235DA1" w:rsidP="00E62631">
      <w:pPr>
        <w:pStyle w:val="NoSpacing"/>
        <w:rPr>
          <w:rFonts w:ascii="Roboto Slab" w:hAnsi="Roboto Slab"/>
        </w:rPr>
      </w:pPr>
    </w:p>
    <w:p w:rsidR="00235DA1" w:rsidRDefault="00235DA1" w:rsidP="00E62631">
      <w:pPr>
        <w:pStyle w:val="NoSpacing"/>
        <w:rPr>
          <w:rFonts w:ascii="Roboto Slab" w:hAnsi="Roboto Slab"/>
        </w:rPr>
      </w:pPr>
      <w:r>
        <w:rPr>
          <w:rFonts w:ascii="Roboto Slab" w:hAnsi="Roboto Slab"/>
        </w:rPr>
        <w:t>If you have any questions, please feel free to contact me using the details in the letter header.</w:t>
      </w:r>
    </w:p>
    <w:p w:rsidR="00235DA1" w:rsidRDefault="00235DA1" w:rsidP="00E62631">
      <w:pPr>
        <w:pStyle w:val="NoSpacing"/>
        <w:rPr>
          <w:rFonts w:ascii="Roboto Slab" w:hAnsi="Roboto Slab"/>
        </w:rPr>
      </w:pPr>
    </w:p>
    <w:p w:rsidR="00235DA1" w:rsidRDefault="00235DA1" w:rsidP="00E62631">
      <w:pPr>
        <w:pStyle w:val="NoSpacing"/>
        <w:rPr>
          <w:rFonts w:ascii="Roboto Slab" w:hAnsi="Roboto Slab"/>
        </w:rPr>
      </w:pPr>
      <w:r>
        <w:rPr>
          <w:rFonts w:ascii="Roboto Slab" w:hAnsi="Roboto Slab"/>
        </w:rPr>
        <w:t>Regards,</w:t>
      </w:r>
    </w:p>
    <w:p w:rsidR="00235DA1" w:rsidRDefault="00235DA1" w:rsidP="00E62631">
      <w:pPr>
        <w:pStyle w:val="NoSpacing"/>
        <w:rPr>
          <w:rFonts w:ascii="Roboto Slab" w:hAnsi="Roboto Slab"/>
        </w:rPr>
      </w:pPr>
    </w:p>
    <w:p w:rsidR="00235DA1" w:rsidRDefault="00235DA1" w:rsidP="00E62631">
      <w:pPr>
        <w:pStyle w:val="NoSpacing"/>
        <w:rPr>
          <w:rFonts w:ascii="Roboto Slab" w:hAnsi="Roboto Slab"/>
        </w:rPr>
      </w:pPr>
      <w:r>
        <w:rPr>
          <w:rFonts w:ascii="Roboto Slab" w:hAnsi="Roboto Slab"/>
        </w:rPr>
        <w:t>John Board</w:t>
      </w:r>
      <w:bookmarkStart w:id="0" w:name="_GoBack"/>
      <w:bookmarkEnd w:id="0"/>
    </w:p>
    <w:p w:rsidR="00E62631" w:rsidRPr="00E62631" w:rsidRDefault="00E62631" w:rsidP="00E62631">
      <w:pPr>
        <w:pStyle w:val="NoSpacing"/>
        <w:rPr>
          <w:rFonts w:ascii="Roboto Slab" w:hAnsi="Roboto Slab"/>
        </w:rPr>
      </w:pPr>
    </w:p>
    <w:sectPr w:rsidR="00E62631" w:rsidRPr="00E6263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0DC" w:rsidRDefault="005570DC" w:rsidP="00DB7406">
      <w:pPr>
        <w:spacing w:after="0" w:line="240" w:lineRule="auto"/>
      </w:pPr>
      <w:r>
        <w:separator/>
      </w:r>
    </w:p>
  </w:endnote>
  <w:endnote w:type="continuationSeparator" w:id="0">
    <w:p w:rsidR="005570DC" w:rsidRDefault="005570DC" w:rsidP="00DB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Josefin Slab">
    <w:panose1 w:val="02000000000000000000"/>
    <w:charset w:val="00"/>
    <w:family w:val="auto"/>
    <w:pitch w:val="variable"/>
    <w:sig w:usb0="A0000007" w:usb1="08000000" w:usb2="14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4228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2631" w:rsidRDefault="00E626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D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2631" w:rsidRDefault="00E626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0DC" w:rsidRDefault="005570DC" w:rsidP="00DB7406">
      <w:pPr>
        <w:spacing w:after="0" w:line="240" w:lineRule="auto"/>
      </w:pPr>
      <w:r>
        <w:separator/>
      </w:r>
    </w:p>
  </w:footnote>
  <w:footnote w:type="continuationSeparator" w:id="0">
    <w:p w:rsidR="005570DC" w:rsidRDefault="005570DC" w:rsidP="00DB7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406" w:rsidRPr="00E62631" w:rsidRDefault="00DB7406" w:rsidP="00E62631">
    <w:pPr>
      <w:pStyle w:val="Title"/>
      <w:rPr>
        <w:rFonts w:ascii="Josefin Slab" w:hAnsi="Josefin Slab"/>
      </w:rPr>
    </w:pPr>
    <w:r w:rsidRPr="00DB7406">
      <w:rPr>
        <w:rFonts w:ascii="Josefin Slab" w:hAnsi="Josefin Slab"/>
      </w:rPr>
      <w:t>John Board</w:t>
    </w:r>
  </w:p>
  <w:p w:rsidR="00E62631" w:rsidRDefault="00DB7406" w:rsidP="00DB7406">
    <w:pPr>
      <w:pStyle w:val="NoSpacing"/>
      <w:rPr>
        <w:rFonts w:ascii="Roboto Slab" w:hAnsi="Roboto Slab"/>
      </w:rPr>
    </w:pPr>
    <w:r w:rsidRPr="00DB7406">
      <w:rPr>
        <w:rFonts w:ascii="Roboto Slab" w:hAnsi="Roboto Slab"/>
      </w:rPr>
      <w:t>15 Acacia Place</w:t>
    </w:r>
  </w:p>
  <w:p w:rsidR="00DB7406" w:rsidRPr="00DB7406" w:rsidRDefault="00E62631" w:rsidP="00DB7406">
    <w:pPr>
      <w:pStyle w:val="NoSpacing"/>
      <w:spacing w:line="360" w:lineRule="auto"/>
      <w:rPr>
        <w:rFonts w:ascii="Roboto Slab" w:hAnsi="Roboto Slab"/>
      </w:rPr>
    </w:pPr>
    <w:r>
      <w:rPr>
        <w:rFonts w:ascii="Roboto Slab" w:hAnsi="Roboto Slab"/>
      </w:rPr>
      <w:t>CAMIRA QLD 4300</w:t>
    </w:r>
  </w:p>
  <w:p w:rsidR="00DB7406" w:rsidRPr="00DB7406" w:rsidRDefault="00DB7406" w:rsidP="00DB7406">
    <w:pPr>
      <w:pStyle w:val="NoSpacing"/>
      <w:rPr>
        <w:rFonts w:ascii="Roboto Slab" w:hAnsi="Roboto Slab"/>
      </w:rPr>
    </w:pPr>
    <w:r w:rsidRPr="00DB7406">
      <w:rPr>
        <w:rFonts w:ascii="Roboto Slab" w:hAnsi="Roboto Slab"/>
      </w:rPr>
      <w:t>Phone: (07) 3381 0522</w:t>
    </w:r>
  </w:p>
  <w:p w:rsidR="00DB7406" w:rsidRDefault="00E62631" w:rsidP="00DB7406">
    <w:pPr>
      <w:pStyle w:val="NoSpacing"/>
      <w:pBdr>
        <w:bottom w:val="single" w:sz="6" w:space="1" w:color="auto"/>
      </w:pBdr>
      <w:rPr>
        <w:rStyle w:val="Hyperlink"/>
        <w:rFonts w:ascii="Josefin Slab" w:hAnsi="Josefin Slab"/>
      </w:rPr>
    </w:pPr>
    <w:r w:rsidRPr="00E62631">
      <w:rPr>
        <w:rFonts w:ascii="Roboto Slab" w:hAnsi="Roboto Slab"/>
      </w:rPr>
      <w:t>Email:</w:t>
    </w:r>
    <w:r>
      <w:t xml:space="preserve"> </w:t>
    </w:r>
    <w:hyperlink r:id="rId1" w:history="1">
      <w:r w:rsidR="00DB7406" w:rsidRPr="00DB7406">
        <w:rPr>
          <w:rStyle w:val="Hyperlink"/>
          <w:rFonts w:ascii="Josefin Slab" w:hAnsi="Josefin Slab"/>
        </w:rPr>
        <w:t>johnrobboard@gmail.com</w:t>
      </w:r>
    </w:hyperlink>
  </w:p>
  <w:p w:rsidR="00E62631" w:rsidRPr="00DB7406" w:rsidRDefault="00E62631" w:rsidP="00DB7406">
    <w:pPr>
      <w:pStyle w:val="NoSpacing"/>
      <w:rPr>
        <w:rFonts w:ascii="Josefin Slab" w:hAnsi="Josefin Sla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A1"/>
    <w:rsid w:val="000310F8"/>
    <w:rsid w:val="00235DA1"/>
    <w:rsid w:val="003A25A9"/>
    <w:rsid w:val="005570DC"/>
    <w:rsid w:val="00660EDB"/>
    <w:rsid w:val="006B1A72"/>
    <w:rsid w:val="00DB7406"/>
    <w:rsid w:val="00E6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9FEED"/>
  <w15:chartTrackingRefBased/>
  <w15:docId w15:val="{5E24FCA8-4F99-4A18-A369-3AA7FF0E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406"/>
  </w:style>
  <w:style w:type="paragraph" w:styleId="Footer">
    <w:name w:val="footer"/>
    <w:basedOn w:val="Normal"/>
    <w:link w:val="FooterChar"/>
    <w:uiPriority w:val="99"/>
    <w:unhideWhenUsed/>
    <w:rsid w:val="00DB7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406"/>
  </w:style>
  <w:style w:type="character" w:styleId="Hyperlink">
    <w:name w:val="Hyperlink"/>
    <w:basedOn w:val="DefaultParagraphFont"/>
    <w:uiPriority w:val="99"/>
    <w:unhideWhenUsed/>
    <w:rsid w:val="00DB740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B7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74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wUSzZIPH0AieUg1WTZOQ19iZ2M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hnrobboard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%20Board\Documents\Code\BaralabaBob\Documentation\Nationals\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96A7A-0025-48C5-8536-5C1B36755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Template.dotx</Template>
  <TotalTime>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Board</dc:creator>
  <cp:keywords/>
  <dc:description/>
  <cp:lastModifiedBy>John Board</cp:lastModifiedBy>
  <cp:revision>1</cp:revision>
  <dcterms:created xsi:type="dcterms:W3CDTF">2015-09-23T12:38:00Z</dcterms:created>
  <dcterms:modified xsi:type="dcterms:W3CDTF">2015-09-23T12:40:00Z</dcterms:modified>
</cp:coreProperties>
</file>