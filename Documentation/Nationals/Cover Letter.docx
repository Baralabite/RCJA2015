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31" w:rsidRDefault="00E62631" w:rsidP="00E62631">
      <w:pPr>
        <w:pStyle w:val="NoSpacing"/>
        <w:rPr>
          <w:rFonts w:ascii="Roboto Slab" w:hAnsi="Roboto Slab"/>
        </w:rPr>
      </w:pPr>
    </w:p>
    <w:p w:rsidR="00E62631" w:rsidRDefault="0014755E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>To whom it may concern,</w:t>
      </w:r>
    </w:p>
    <w:p w:rsidR="0014755E" w:rsidRDefault="0014755E" w:rsidP="00E62631">
      <w:pPr>
        <w:pStyle w:val="NoSpacing"/>
        <w:rPr>
          <w:rFonts w:ascii="Roboto Slab" w:hAnsi="Roboto Slab"/>
        </w:rPr>
      </w:pPr>
    </w:p>
    <w:p w:rsidR="0014755E" w:rsidRDefault="0014755E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>Please find enclosed in this zip archive “Baralaba Robotics – RCJA 2015 Logbook.pdf”.</w:t>
      </w:r>
    </w:p>
    <w:p w:rsidR="0014755E" w:rsidRDefault="0014755E" w:rsidP="00E62631">
      <w:pPr>
        <w:pStyle w:val="NoSpacing"/>
        <w:rPr>
          <w:rFonts w:ascii="Roboto Slab" w:hAnsi="Roboto Slab"/>
        </w:rPr>
      </w:pPr>
    </w:p>
    <w:p w:rsidR="0014755E" w:rsidRDefault="0014755E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>Also be advised that the code specifically for the hexapod, and files can be located within the GitHub repository:</w:t>
      </w:r>
    </w:p>
    <w:p w:rsidR="0014755E" w:rsidRDefault="0014755E" w:rsidP="00E62631">
      <w:pPr>
        <w:pStyle w:val="NoSpacing"/>
        <w:rPr>
          <w:rFonts w:ascii="Roboto Slab" w:hAnsi="Roboto Slab"/>
        </w:rPr>
      </w:pPr>
    </w:p>
    <w:p w:rsidR="0014755E" w:rsidRDefault="0014755E" w:rsidP="00E62631">
      <w:pPr>
        <w:pStyle w:val="NoSpacing"/>
        <w:rPr>
          <w:rFonts w:ascii="Roboto Slab" w:hAnsi="Roboto Slab"/>
        </w:rPr>
      </w:pPr>
      <w:hyperlink r:id="rId7" w:history="1">
        <w:r w:rsidRPr="00913DEC">
          <w:rPr>
            <w:rStyle w:val="Hyperlink"/>
            <w:rFonts w:ascii="Roboto Slab" w:hAnsi="Roboto Slab"/>
          </w:rPr>
          <w:t>https://github.com/boar401s2/RCJA2015</w:t>
        </w:r>
      </w:hyperlink>
    </w:p>
    <w:p w:rsidR="0014755E" w:rsidRDefault="0014755E" w:rsidP="00E62631">
      <w:pPr>
        <w:pStyle w:val="NoSpacing"/>
        <w:rPr>
          <w:rFonts w:ascii="Roboto Slab" w:hAnsi="Roboto Slab"/>
        </w:rPr>
      </w:pPr>
    </w:p>
    <w:p w:rsidR="0014755E" w:rsidRDefault="0014755E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>Should you have any questions or comments, feel free to contact me using the details in this letter’s header.</w:t>
      </w:r>
    </w:p>
    <w:p w:rsidR="0014755E" w:rsidRDefault="0014755E" w:rsidP="00E62631">
      <w:pPr>
        <w:pStyle w:val="NoSpacing"/>
        <w:rPr>
          <w:rFonts w:ascii="Roboto Slab" w:hAnsi="Roboto Slab"/>
        </w:rPr>
      </w:pPr>
    </w:p>
    <w:p w:rsidR="0014755E" w:rsidRDefault="0014755E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>Regards,</w:t>
      </w:r>
    </w:p>
    <w:p w:rsidR="0014755E" w:rsidRDefault="0014755E" w:rsidP="00E62631">
      <w:pPr>
        <w:pStyle w:val="NoSpacing"/>
        <w:rPr>
          <w:rFonts w:ascii="Roboto Slab" w:hAnsi="Roboto Slab"/>
        </w:rPr>
      </w:pPr>
    </w:p>
    <w:p w:rsidR="0014755E" w:rsidRPr="00E62631" w:rsidRDefault="0014755E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>John Board</w:t>
      </w:r>
      <w:bookmarkStart w:id="0" w:name="_GoBack"/>
      <w:bookmarkEnd w:id="0"/>
    </w:p>
    <w:sectPr w:rsidR="0014755E" w:rsidRPr="00E626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D46" w:rsidRDefault="009D1D46" w:rsidP="00DB7406">
      <w:pPr>
        <w:spacing w:after="0" w:line="240" w:lineRule="auto"/>
      </w:pPr>
      <w:r>
        <w:separator/>
      </w:r>
    </w:p>
  </w:endnote>
  <w:endnote w:type="continuationSeparator" w:id="0">
    <w:p w:rsidR="009D1D46" w:rsidRDefault="009D1D46" w:rsidP="00DB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Josefin Slab">
    <w:panose1 w:val="02000000000000000000"/>
    <w:charset w:val="00"/>
    <w:family w:val="auto"/>
    <w:pitch w:val="variable"/>
    <w:sig w:usb0="A0000007" w:usb1="08000000" w:usb2="14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4228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631" w:rsidRDefault="00E626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5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2631" w:rsidRDefault="00E626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D46" w:rsidRDefault="009D1D46" w:rsidP="00DB7406">
      <w:pPr>
        <w:spacing w:after="0" w:line="240" w:lineRule="auto"/>
      </w:pPr>
      <w:r>
        <w:separator/>
      </w:r>
    </w:p>
  </w:footnote>
  <w:footnote w:type="continuationSeparator" w:id="0">
    <w:p w:rsidR="009D1D46" w:rsidRDefault="009D1D46" w:rsidP="00DB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406" w:rsidRPr="00E62631" w:rsidRDefault="00DB7406" w:rsidP="00E62631">
    <w:pPr>
      <w:pStyle w:val="Title"/>
      <w:rPr>
        <w:rFonts w:ascii="Josefin Slab" w:hAnsi="Josefin Slab"/>
      </w:rPr>
    </w:pPr>
    <w:r w:rsidRPr="00DB7406">
      <w:rPr>
        <w:rFonts w:ascii="Josefin Slab" w:hAnsi="Josefin Slab"/>
      </w:rPr>
      <w:t>John Board</w:t>
    </w:r>
  </w:p>
  <w:p w:rsidR="00E62631" w:rsidRDefault="00DB7406" w:rsidP="00DB7406">
    <w:pPr>
      <w:pStyle w:val="NoSpacing"/>
      <w:rPr>
        <w:rFonts w:ascii="Roboto Slab" w:hAnsi="Roboto Slab"/>
      </w:rPr>
    </w:pPr>
    <w:r w:rsidRPr="00DB7406">
      <w:rPr>
        <w:rFonts w:ascii="Roboto Slab" w:hAnsi="Roboto Slab"/>
      </w:rPr>
      <w:t>15 Acacia Place</w:t>
    </w:r>
  </w:p>
  <w:p w:rsidR="00DB7406" w:rsidRPr="00DB7406" w:rsidRDefault="00E62631" w:rsidP="00DB7406">
    <w:pPr>
      <w:pStyle w:val="NoSpacing"/>
      <w:spacing w:line="360" w:lineRule="auto"/>
      <w:rPr>
        <w:rFonts w:ascii="Roboto Slab" w:hAnsi="Roboto Slab"/>
      </w:rPr>
    </w:pPr>
    <w:r>
      <w:rPr>
        <w:rFonts w:ascii="Roboto Slab" w:hAnsi="Roboto Slab"/>
      </w:rPr>
      <w:t>CAMIRA QLD 4300</w:t>
    </w:r>
  </w:p>
  <w:p w:rsidR="00DB7406" w:rsidRPr="00DB7406" w:rsidRDefault="00DB7406" w:rsidP="00DB7406">
    <w:pPr>
      <w:pStyle w:val="NoSpacing"/>
      <w:rPr>
        <w:rFonts w:ascii="Roboto Slab" w:hAnsi="Roboto Slab"/>
      </w:rPr>
    </w:pPr>
    <w:r w:rsidRPr="00DB7406">
      <w:rPr>
        <w:rFonts w:ascii="Roboto Slab" w:hAnsi="Roboto Slab"/>
      </w:rPr>
      <w:t>Phone: (07) 3381 0522</w:t>
    </w:r>
  </w:p>
  <w:p w:rsidR="00DB7406" w:rsidRDefault="00E62631" w:rsidP="00DB7406">
    <w:pPr>
      <w:pStyle w:val="NoSpacing"/>
      <w:pBdr>
        <w:bottom w:val="single" w:sz="6" w:space="1" w:color="auto"/>
      </w:pBdr>
      <w:rPr>
        <w:rStyle w:val="Hyperlink"/>
        <w:rFonts w:ascii="Josefin Slab" w:hAnsi="Josefin Slab"/>
      </w:rPr>
    </w:pPr>
    <w:r w:rsidRPr="00E62631">
      <w:rPr>
        <w:rFonts w:ascii="Roboto Slab" w:hAnsi="Roboto Slab"/>
      </w:rPr>
      <w:t>Email:</w:t>
    </w:r>
    <w:r>
      <w:t xml:space="preserve"> </w:t>
    </w:r>
    <w:hyperlink r:id="rId1" w:history="1">
      <w:r w:rsidR="00DB7406" w:rsidRPr="00DB7406">
        <w:rPr>
          <w:rStyle w:val="Hyperlink"/>
          <w:rFonts w:ascii="Josefin Slab" w:hAnsi="Josefin Slab"/>
        </w:rPr>
        <w:t>johnrobboard@gmail.com</w:t>
      </w:r>
    </w:hyperlink>
  </w:p>
  <w:p w:rsidR="00E62631" w:rsidRPr="00DB7406" w:rsidRDefault="00E62631" w:rsidP="00DB7406">
    <w:pPr>
      <w:pStyle w:val="NoSpacing"/>
      <w:rPr>
        <w:rFonts w:ascii="Josefin Slab" w:hAnsi="Josefin Sla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5E"/>
    <w:rsid w:val="000310F8"/>
    <w:rsid w:val="0014755E"/>
    <w:rsid w:val="003A25A9"/>
    <w:rsid w:val="00660EDB"/>
    <w:rsid w:val="006B1A72"/>
    <w:rsid w:val="009D1D46"/>
    <w:rsid w:val="00DB7406"/>
    <w:rsid w:val="00E6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9FEED"/>
  <w15:chartTrackingRefBased/>
  <w15:docId w15:val="{D657D938-CCDA-47A7-891C-9C6ADBB5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406"/>
  </w:style>
  <w:style w:type="paragraph" w:styleId="Footer">
    <w:name w:val="footer"/>
    <w:basedOn w:val="Normal"/>
    <w:link w:val="FooterChar"/>
    <w:uiPriority w:val="99"/>
    <w:unhideWhenUsed/>
    <w:rsid w:val="00DB7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406"/>
  </w:style>
  <w:style w:type="character" w:styleId="Hyperlink">
    <w:name w:val="Hyperlink"/>
    <w:basedOn w:val="DefaultParagraphFont"/>
    <w:uiPriority w:val="99"/>
    <w:unhideWhenUsed/>
    <w:rsid w:val="00DB740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7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7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oar401s2/RCJA201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hnrobboard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%20Board\Downloads\robocup-manual-nationals%20(1)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F5138-CA08-44B5-86F8-C7DBBC82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Template.dotx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Board</dc:creator>
  <cp:keywords/>
  <dc:description/>
  <cp:lastModifiedBy>John Board</cp:lastModifiedBy>
  <cp:revision>1</cp:revision>
  <dcterms:created xsi:type="dcterms:W3CDTF">2015-09-23T12:22:00Z</dcterms:created>
  <dcterms:modified xsi:type="dcterms:W3CDTF">2015-09-23T12:24:00Z</dcterms:modified>
</cp:coreProperties>
</file>